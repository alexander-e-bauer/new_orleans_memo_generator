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44FB" w14:textId="00444649" w:rsidR="008F2C6D" w:rsidRPr="008F2C6D" w:rsidRDefault="008F2C6D" w:rsidP="008F2C6D">
      <w:pPr>
        <w:pStyle w:val="Header"/>
        <w:spacing w:after="120"/>
        <w:jc w:val="center"/>
        <w:rPr>
          <w:sz w:val="22"/>
          <w:szCs w:val="22"/>
        </w:rPr>
      </w:pPr>
      <w:r w:rsidRPr="005F3A50">
        <w:rPr>
          <w:noProof/>
          <w:sz w:val="22"/>
          <w:szCs w:val="22"/>
        </w:rPr>
        <w:drawing>
          <wp:inline distT="0" distB="0" distL="0" distR="0" wp14:anchorId="7AC306FA" wp14:editId="26EF9597">
            <wp:extent cx="920750" cy="911860"/>
            <wp:effectExtent l="0" t="0" r="0" b="0"/>
            <wp:docPr id="1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49" b="1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7947" w14:textId="5DCECBCF" w:rsidR="00ED7CBC" w:rsidRPr="003E4D34" w:rsidRDefault="00435C23" w:rsidP="00ED7CBC">
      <w:pPr>
        <w:pStyle w:val="Header"/>
        <w:jc w:val="center"/>
        <w:rPr>
          <w:b/>
          <w:bCs w:val="0"/>
          <w:sz w:val="22"/>
          <w:szCs w:val="22"/>
        </w:rPr>
      </w:pPr>
      <w:r w:rsidRPr="003E4D34">
        <w:rPr>
          <w:b/>
          <w:bCs w:val="0"/>
          <w:sz w:val="22"/>
          <w:szCs w:val="22"/>
        </w:rPr>
        <w:t>CHIEF ADMINISTRATIVE OFFICE</w:t>
      </w:r>
    </w:p>
    <w:p w14:paraId="5FF87948" w14:textId="77777777" w:rsidR="00ED7CBC" w:rsidRPr="003E4D34" w:rsidRDefault="00ED7CBC" w:rsidP="00ED7CBC">
      <w:pPr>
        <w:pStyle w:val="Header"/>
        <w:jc w:val="center"/>
        <w:rPr>
          <w:b/>
          <w:sz w:val="22"/>
          <w:szCs w:val="22"/>
        </w:rPr>
      </w:pPr>
      <w:r w:rsidRPr="003E4D34">
        <w:rPr>
          <w:b/>
          <w:sz w:val="22"/>
          <w:szCs w:val="22"/>
        </w:rPr>
        <w:t>MEMO</w:t>
      </w:r>
      <w:r w:rsidR="008819BD" w:rsidRPr="003E4D34">
        <w:rPr>
          <w:b/>
          <w:sz w:val="22"/>
          <w:szCs w:val="22"/>
        </w:rPr>
        <w:t>RANDUM</w:t>
      </w:r>
    </w:p>
    <w:p w14:paraId="3A0C569C" w14:textId="77777777" w:rsidR="008E5857" w:rsidRPr="00E93F84" w:rsidRDefault="008E5857" w:rsidP="008E5857">
      <w:pPr>
        <w:pBdr>
          <w:bottom w:val="single" w:sz="12" w:space="1" w:color="000000"/>
        </w:pBdr>
        <w:jc w:val="center"/>
        <w:rPr>
          <w:rFonts w:ascii="Arial" w:hAnsi="Arial" w:cs="Arial"/>
          <w:sz w:val="22"/>
          <w:szCs w:val="22"/>
        </w:rPr>
      </w:pPr>
    </w:p>
    <w:p w14:paraId="06638434" w14:textId="6700CC9B" w:rsidR="008E5857" w:rsidRPr="00E93F84" w:rsidRDefault="008E5857" w:rsidP="008E5857">
      <w:pPr>
        <w:rPr>
          <w:rFonts w:ascii="Arial" w:hAnsi="Arial" w:cs="Arial"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>To:</w:t>
      </w:r>
      <w:r w:rsidRPr="00E93F84">
        <w:rPr>
          <w:rFonts w:ascii="Arial" w:hAnsi="Arial" w:cs="Arial"/>
          <w:b/>
          <w:bCs/>
          <w:sz w:val="22"/>
          <w:szCs w:val="22"/>
        </w:rPr>
        <w:tab/>
      </w:r>
      <w:r w:rsidRPr="00E93F84">
        <w:rPr>
          <w:rFonts w:ascii="Arial" w:hAnsi="Arial" w:cs="Arial"/>
          <w:b/>
          <w:bCs/>
          <w:sz w:val="22"/>
          <w:szCs w:val="22"/>
        </w:rPr>
        <w:tab/>
      </w:r>
    </w:p>
    <w:p w14:paraId="32D37717" w14:textId="31AD78D2" w:rsidR="008E5857" w:rsidRPr="00E93F84" w:rsidRDefault="008E5857" w:rsidP="008E5857">
      <w:pPr>
        <w:rPr>
          <w:rFonts w:ascii="Arial" w:hAnsi="Arial" w:cs="Arial"/>
          <w:i/>
          <w:iCs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 xml:space="preserve">From:  </w:t>
      </w:r>
      <w:r w:rsidRPr="00E93F84">
        <w:rPr>
          <w:rFonts w:ascii="Arial" w:hAnsi="Arial" w:cs="Arial"/>
          <w:b/>
          <w:bCs/>
          <w:sz w:val="22"/>
          <w:szCs w:val="22"/>
        </w:rPr>
        <w:tab/>
      </w:r>
    </w:p>
    <w:p w14:paraId="00E9A437" w14:textId="32AD8C00" w:rsidR="008E5857" w:rsidRPr="00E93F84" w:rsidRDefault="008E5857" w:rsidP="008E5857">
      <w:pPr>
        <w:rPr>
          <w:rFonts w:ascii="Arial" w:hAnsi="Arial" w:cs="Arial"/>
          <w:bCs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>CC:</w:t>
      </w:r>
      <w:r w:rsidRPr="00E93F84">
        <w:rPr>
          <w:rFonts w:ascii="Arial" w:hAnsi="Arial" w:cs="Arial"/>
          <w:bCs/>
          <w:sz w:val="22"/>
          <w:szCs w:val="22"/>
        </w:rPr>
        <w:t xml:space="preserve"> </w:t>
      </w:r>
      <w:r w:rsidRPr="00E93F84">
        <w:rPr>
          <w:rFonts w:ascii="Arial" w:hAnsi="Arial" w:cs="Arial"/>
          <w:bCs/>
          <w:sz w:val="22"/>
          <w:szCs w:val="22"/>
        </w:rPr>
        <w:tab/>
      </w:r>
      <w:r w:rsidRPr="00E93F84">
        <w:rPr>
          <w:rFonts w:ascii="Arial" w:hAnsi="Arial" w:cs="Arial"/>
          <w:bCs/>
          <w:sz w:val="22"/>
          <w:szCs w:val="22"/>
        </w:rPr>
        <w:tab/>
      </w:r>
    </w:p>
    <w:p w14:paraId="1E4D7FB0" w14:textId="3DC85C52" w:rsidR="008E5857" w:rsidRPr="00E93F84" w:rsidRDefault="008E5857" w:rsidP="008E5857">
      <w:pPr>
        <w:tabs>
          <w:tab w:val="left" w:pos="720"/>
          <w:tab w:val="left" w:pos="1440"/>
          <w:tab w:val="left" w:pos="2535"/>
        </w:tabs>
        <w:rPr>
          <w:rFonts w:ascii="Arial" w:hAnsi="Arial" w:cs="Arial"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 xml:space="preserve">Date: </w:t>
      </w:r>
      <w:r w:rsidRPr="00E93F84">
        <w:rPr>
          <w:rFonts w:ascii="Arial" w:hAnsi="Arial" w:cs="Arial"/>
          <w:b/>
          <w:bCs/>
          <w:sz w:val="22"/>
          <w:szCs w:val="22"/>
        </w:rPr>
        <w:tab/>
      </w:r>
      <w:r w:rsidRPr="00E93F84">
        <w:rPr>
          <w:rFonts w:ascii="Arial" w:hAnsi="Arial" w:cs="Arial"/>
          <w:b/>
          <w:bCs/>
          <w:sz w:val="22"/>
          <w:szCs w:val="22"/>
        </w:rPr>
        <w:tab/>
      </w:r>
    </w:p>
    <w:p w14:paraId="13EC58F6" w14:textId="6837E81E" w:rsidR="000F517E" w:rsidRPr="00E93F84" w:rsidRDefault="000F517E" w:rsidP="000F517E">
      <w:pPr>
        <w:pBdr>
          <w:bottom w:val="single" w:sz="12" w:space="1" w:color="000000"/>
        </w:pBdr>
        <w:ind w:left="1440" w:hanging="1440"/>
        <w:rPr>
          <w:rFonts w:ascii="Arial" w:hAnsi="Arial" w:cs="Arial"/>
          <w:sz w:val="22"/>
          <w:szCs w:val="22"/>
        </w:rPr>
      </w:pPr>
      <w:r w:rsidRPr="00E93F84">
        <w:rPr>
          <w:rFonts w:ascii="Arial" w:hAnsi="Arial" w:cs="Arial"/>
          <w:b/>
          <w:bCs/>
          <w:sz w:val="22"/>
          <w:szCs w:val="22"/>
        </w:rPr>
        <w:t>Re:</w:t>
      </w:r>
      <w:r w:rsidRPr="00E93F84">
        <w:rPr>
          <w:rFonts w:ascii="Arial" w:hAnsi="Arial" w:cs="Arial"/>
          <w:b/>
          <w:bCs/>
          <w:sz w:val="22"/>
          <w:szCs w:val="22"/>
        </w:rPr>
        <w:tab/>
        <w:t xml:space="preserve">FOR REVIEW: </w:t>
      </w:r>
    </w:p>
    <w:p w14:paraId="01FCAB06" w14:textId="710F8903" w:rsidR="00A2671A" w:rsidRPr="000F517E" w:rsidRDefault="00A2671A" w:rsidP="000F517E">
      <w:pPr>
        <w:spacing w:after="240"/>
        <w:rPr>
          <w:rFonts w:ascii="Arial" w:hAnsi="Arial" w:cs="Arial"/>
          <w:sz w:val="22"/>
          <w:szCs w:val="22"/>
        </w:rPr>
      </w:pPr>
    </w:p>
    <w:sectPr w:rsidR="00A2671A" w:rsidRPr="000F517E" w:rsidSect="006B0FDA">
      <w:footerReference w:type="even" r:id="rId9"/>
      <w:footerReference w:type="default" r:id="rId10"/>
      <w:footerReference w:type="first" r:id="rId11"/>
      <w:type w:val="continuous"/>
      <w:pgSz w:w="12240" w:h="15840"/>
      <w:pgMar w:top="1440" w:right="1440" w:bottom="1080" w:left="144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3282" w14:textId="77777777" w:rsidR="006B0FDA" w:rsidRDefault="006B0FDA">
      <w:r>
        <w:separator/>
      </w:r>
    </w:p>
  </w:endnote>
  <w:endnote w:type="continuationSeparator" w:id="0">
    <w:p w14:paraId="58E599CA" w14:textId="77777777" w:rsidR="006B0FDA" w:rsidRDefault="006B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7961" w14:textId="77777777" w:rsidR="00040F66" w:rsidRDefault="00162285" w:rsidP="004422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40F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F87962" w14:textId="77777777" w:rsidR="00040F66" w:rsidRDefault="00040F66">
    <w:pPr>
      <w:pStyle w:val="Footer"/>
    </w:pPr>
  </w:p>
  <w:p w14:paraId="5FF87963" w14:textId="77777777" w:rsidR="008B08B9" w:rsidRDefault="008B08B9"/>
  <w:p w14:paraId="5FF87964" w14:textId="77777777" w:rsidR="008B08B9" w:rsidRDefault="008B08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7965" w14:textId="77777777" w:rsidR="00040F66" w:rsidRDefault="00162285" w:rsidP="004422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40F6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22AB">
      <w:rPr>
        <w:rStyle w:val="PageNumber"/>
        <w:noProof/>
      </w:rPr>
      <w:t>- 3 -</w:t>
    </w:r>
    <w:r>
      <w:rPr>
        <w:rStyle w:val="PageNumber"/>
      </w:rPr>
      <w:fldChar w:fldCharType="end"/>
    </w:r>
  </w:p>
  <w:p w14:paraId="5FF87966" w14:textId="77777777" w:rsidR="00040F66" w:rsidRDefault="00040F66">
    <w:pPr>
      <w:pStyle w:val="Footer"/>
    </w:pPr>
  </w:p>
  <w:p w14:paraId="5FF87967" w14:textId="77777777" w:rsidR="008B08B9" w:rsidRDefault="008B08B9"/>
  <w:p w14:paraId="5FF87968" w14:textId="77777777" w:rsidR="008B08B9" w:rsidRDefault="008B08B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0325F" w14:textId="107D3ED0" w:rsidR="00811C4C" w:rsidRPr="00811C4C" w:rsidRDefault="00811C4C" w:rsidP="00811C4C">
    <w:pPr>
      <w:pStyle w:val="Footer"/>
      <w:jc w:val="center"/>
    </w:pPr>
    <w:r w:rsidRPr="00811C4C">
      <w:t xml:space="preserve">Page </w:t>
    </w:r>
    <w:r w:rsidRPr="00811C4C">
      <w:fldChar w:fldCharType="begin"/>
    </w:r>
    <w:r w:rsidRPr="00811C4C">
      <w:instrText xml:space="preserve"> PAGE  \* Arabic  \* MERGEFORMAT </w:instrText>
    </w:r>
    <w:r w:rsidRPr="00811C4C">
      <w:fldChar w:fldCharType="separate"/>
    </w:r>
    <w:r w:rsidRPr="00811C4C">
      <w:rPr>
        <w:noProof/>
      </w:rPr>
      <w:t>1</w:t>
    </w:r>
    <w:r w:rsidRPr="00811C4C">
      <w:fldChar w:fldCharType="end"/>
    </w:r>
    <w:r w:rsidRPr="00811C4C">
      <w:t xml:space="preserve"> of </w:t>
    </w:r>
    <w:fldSimple w:instr=" NUMPAGES  \* Arabic  \* MERGEFORMAT ">
      <w:r w:rsidRPr="00811C4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51D8" w14:textId="77777777" w:rsidR="006B0FDA" w:rsidRDefault="006B0FDA">
      <w:r>
        <w:separator/>
      </w:r>
    </w:p>
  </w:footnote>
  <w:footnote w:type="continuationSeparator" w:id="0">
    <w:p w14:paraId="2EF63B0E" w14:textId="77777777" w:rsidR="006B0FDA" w:rsidRDefault="006B0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1265"/>
    <w:multiLevelType w:val="hybridMultilevel"/>
    <w:tmpl w:val="C4C42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71ED"/>
    <w:multiLevelType w:val="hybridMultilevel"/>
    <w:tmpl w:val="A75E6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D79D5"/>
    <w:multiLevelType w:val="hybridMultilevel"/>
    <w:tmpl w:val="8492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1078D"/>
    <w:multiLevelType w:val="hybridMultilevel"/>
    <w:tmpl w:val="D74A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E4ECB"/>
    <w:multiLevelType w:val="hybridMultilevel"/>
    <w:tmpl w:val="3504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7562B"/>
    <w:multiLevelType w:val="hybridMultilevel"/>
    <w:tmpl w:val="F3E09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40AA6"/>
    <w:multiLevelType w:val="hybridMultilevel"/>
    <w:tmpl w:val="81D8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3719D"/>
    <w:multiLevelType w:val="hybridMultilevel"/>
    <w:tmpl w:val="CFDA96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4966E2"/>
    <w:multiLevelType w:val="hybridMultilevel"/>
    <w:tmpl w:val="5ED6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914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9821938">
    <w:abstractNumId w:val="6"/>
  </w:num>
  <w:num w:numId="3" w16cid:durableId="1061752771">
    <w:abstractNumId w:val="4"/>
  </w:num>
  <w:num w:numId="4" w16cid:durableId="521824062">
    <w:abstractNumId w:val="8"/>
  </w:num>
  <w:num w:numId="5" w16cid:durableId="1035273815">
    <w:abstractNumId w:val="0"/>
  </w:num>
  <w:num w:numId="6" w16cid:durableId="1868717910">
    <w:abstractNumId w:val="3"/>
  </w:num>
  <w:num w:numId="7" w16cid:durableId="425881682">
    <w:abstractNumId w:val="2"/>
  </w:num>
  <w:num w:numId="8" w16cid:durableId="1852601826">
    <w:abstractNumId w:val="7"/>
  </w:num>
  <w:num w:numId="9" w16cid:durableId="14076047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BF"/>
    <w:rsid w:val="00000815"/>
    <w:rsid w:val="0000251D"/>
    <w:rsid w:val="00005B9E"/>
    <w:rsid w:val="000107A9"/>
    <w:rsid w:val="0001425E"/>
    <w:rsid w:val="00021857"/>
    <w:rsid w:val="00022717"/>
    <w:rsid w:val="0002483C"/>
    <w:rsid w:val="00027421"/>
    <w:rsid w:val="0003164E"/>
    <w:rsid w:val="0003246F"/>
    <w:rsid w:val="00032558"/>
    <w:rsid w:val="000379D4"/>
    <w:rsid w:val="00037F4A"/>
    <w:rsid w:val="00040F5C"/>
    <w:rsid w:val="00040F66"/>
    <w:rsid w:val="00041B52"/>
    <w:rsid w:val="0004468A"/>
    <w:rsid w:val="00045007"/>
    <w:rsid w:val="00046D5C"/>
    <w:rsid w:val="00050DA5"/>
    <w:rsid w:val="00056ED1"/>
    <w:rsid w:val="00063520"/>
    <w:rsid w:val="00065190"/>
    <w:rsid w:val="0006768F"/>
    <w:rsid w:val="00067A44"/>
    <w:rsid w:val="000712CA"/>
    <w:rsid w:val="000728BA"/>
    <w:rsid w:val="00073ABC"/>
    <w:rsid w:val="00075337"/>
    <w:rsid w:val="00090F9E"/>
    <w:rsid w:val="000917B1"/>
    <w:rsid w:val="0009440B"/>
    <w:rsid w:val="00097992"/>
    <w:rsid w:val="000A00FA"/>
    <w:rsid w:val="000A3384"/>
    <w:rsid w:val="000A6C02"/>
    <w:rsid w:val="000B017F"/>
    <w:rsid w:val="000B3B70"/>
    <w:rsid w:val="000B7EC9"/>
    <w:rsid w:val="000C07BF"/>
    <w:rsid w:val="000C07F8"/>
    <w:rsid w:val="000C24FB"/>
    <w:rsid w:val="000C646D"/>
    <w:rsid w:val="000D0DAA"/>
    <w:rsid w:val="000D2D7C"/>
    <w:rsid w:val="000E12A1"/>
    <w:rsid w:val="000E22AB"/>
    <w:rsid w:val="000E3C87"/>
    <w:rsid w:val="000E3E41"/>
    <w:rsid w:val="000E456B"/>
    <w:rsid w:val="000E45AA"/>
    <w:rsid w:val="000E5509"/>
    <w:rsid w:val="000E6190"/>
    <w:rsid w:val="000F19A0"/>
    <w:rsid w:val="000F2A97"/>
    <w:rsid w:val="000F2DCA"/>
    <w:rsid w:val="000F517E"/>
    <w:rsid w:val="000F5579"/>
    <w:rsid w:val="000F64E7"/>
    <w:rsid w:val="001026D2"/>
    <w:rsid w:val="00106FCA"/>
    <w:rsid w:val="00111BCB"/>
    <w:rsid w:val="00113C7D"/>
    <w:rsid w:val="001211BE"/>
    <w:rsid w:val="001252D7"/>
    <w:rsid w:val="00126770"/>
    <w:rsid w:val="001306BD"/>
    <w:rsid w:val="001344EE"/>
    <w:rsid w:val="0014141C"/>
    <w:rsid w:val="00141A97"/>
    <w:rsid w:val="001465B9"/>
    <w:rsid w:val="00147912"/>
    <w:rsid w:val="00150119"/>
    <w:rsid w:val="00150952"/>
    <w:rsid w:val="0015145C"/>
    <w:rsid w:val="00157E83"/>
    <w:rsid w:val="00162285"/>
    <w:rsid w:val="00163146"/>
    <w:rsid w:val="001659F1"/>
    <w:rsid w:val="001666D2"/>
    <w:rsid w:val="00170519"/>
    <w:rsid w:val="001737D5"/>
    <w:rsid w:val="00176C45"/>
    <w:rsid w:val="00177B90"/>
    <w:rsid w:val="00177D9B"/>
    <w:rsid w:val="001824B5"/>
    <w:rsid w:val="00182AFD"/>
    <w:rsid w:val="001843C2"/>
    <w:rsid w:val="001857E5"/>
    <w:rsid w:val="0019717D"/>
    <w:rsid w:val="001A0C56"/>
    <w:rsid w:val="001A399F"/>
    <w:rsid w:val="001A409E"/>
    <w:rsid w:val="001B66AF"/>
    <w:rsid w:val="001B71D8"/>
    <w:rsid w:val="001C09AB"/>
    <w:rsid w:val="001C0FCF"/>
    <w:rsid w:val="001C35EC"/>
    <w:rsid w:val="001C46EA"/>
    <w:rsid w:val="001C5802"/>
    <w:rsid w:val="001C7294"/>
    <w:rsid w:val="001D1376"/>
    <w:rsid w:val="001D4FE0"/>
    <w:rsid w:val="001D739D"/>
    <w:rsid w:val="001D7DEE"/>
    <w:rsid w:val="001E74E2"/>
    <w:rsid w:val="001F05F5"/>
    <w:rsid w:val="001F0D7B"/>
    <w:rsid w:val="001F2871"/>
    <w:rsid w:val="001F74F0"/>
    <w:rsid w:val="00200043"/>
    <w:rsid w:val="00203771"/>
    <w:rsid w:val="0021461A"/>
    <w:rsid w:val="00214772"/>
    <w:rsid w:val="00216A6E"/>
    <w:rsid w:val="00221748"/>
    <w:rsid w:val="002226F2"/>
    <w:rsid w:val="00224B7D"/>
    <w:rsid w:val="00231058"/>
    <w:rsid w:val="002348C9"/>
    <w:rsid w:val="0024011D"/>
    <w:rsid w:val="00242A27"/>
    <w:rsid w:val="00242A28"/>
    <w:rsid w:val="00242B49"/>
    <w:rsid w:val="00242D62"/>
    <w:rsid w:val="002471CD"/>
    <w:rsid w:val="002501F5"/>
    <w:rsid w:val="002509EF"/>
    <w:rsid w:val="002603F1"/>
    <w:rsid w:val="0026302F"/>
    <w:rsid w:val="002638B6"/>
    <w:rsid w:val="0026418B"/>
    <w:rsid w:val="002663BE"/>
    <w:rsid w:val="00272B64"/>
    <w:rsid w:val="00274249"/>
    <w:rsid w:val="0028137D"/>
    <w:rsid w:val="0028192F"/>
    <w:rsid w:val="0028495D"/>
    <w:rsid w:val="00286CED"/>
    <w:rsid w:val="002A1D6D"/>
    <w:rsid w:val="002A70D7"/>
    <w:rsid w:val="002B02B7"/>
    <w:rsid w:val="002B31C9"/>
    <w:rsid w:val="002B6899"/>
    <w:rsid w:val="002B6971"/>
    <w:rsid w:val="002B7C3D"/>
    <w:rsid w:val="002C0074"/>
    <w:rsid w:val="002C19C6"/>
    <w:rsid w:val="002C1DA9"/>
    <w:rsid w:val="002D2237"/>
    <w:rsid w:val="002D3723"/>
    <w:rsid w:val="002D7C9D"/>
    <w:rsid w:val="002E0661"/>
    <w:rsid w:val="002E6128"/>
    <w:rsid w:val="002F3B40"/>
    <w:rsid w:val="002F6563"/>
    <w:rsid w:val="002F7A81"/>
    <w:rsid w:val="00316C99"/>
    <w:rsid w:val="00322712"/>
    <w:rsid w:val="0032560C"/>
    <w:rsid w:val="0032699A"/>
    <w:rsid w:val="003307FB"/>
    <w:rsid w:val="00333539"/>
    <w:rsid w:val="003346C7"/>
    <w:rsid w:val="00336D5B"/>
    <w:rsid w:val="00340C1F"/>
    <w:rsid w:val="00341577"/>
    <w:rsid w:val="0034371D"/>
    <w:rsid w:val="00355626"/>
    <w:rsid w:val="003563AF"/>
    <w:rsid w:val="0035686C"/>
    <w:rsid w:val="00361F41"/>
    <w:rsid w:val="0036474A"/>
    <w:rsid w:val="00364872"/>
    <w:rsid w:val="00381A5C"/>
    <w:rsid w:val="003844D7"/>
    <w:rsid w:val="00385613"/>
    <w:rsid w:val="003A5A1F"/>
    <w:rsid w:val="003A7DB0"/>
    <w:rsid w:val="003B2D6D"/>
    <w:rsid w:val="003B30D1"/>
    <w:rsid w:val="003B4035"/>
    <w:rsid w:val="003B6B7E"/>
    <w:rsid w:val="003B71DB"/>
    <w:rsid w:val="003C2CC1"/>
    <w:rsid w:val="003C592A"/>
    <w:rsid w:val="003D5E8F"/>
    <w:rsid w:val="003E05A9"/>
    <w:rsid w:val="003E3A17"/>
    <w:rsid w:val="003E4D34"/>
    <w:rsid w:val="003E5737"/>
    <w:rsid w:val="003E6D01"/>
    <w:rsid w:val="003E7739"/>
    <w:rsid w:val="003E7EE9"/>
    <w:rsid w:val="003F3A78"/>
    <w:rsid w:val="003F3AE7"/>
    <w:rsid w:val="003F4F63"/>
    <w:rsid w:val="003F7DC8"/>
    <w:rsid w:val="00405C0F"/>
    <w:rsid w:val="00411D3C"/>
    <w:rsid w:val="00415F5D"/>
    <w:rsid w:val="00420DDC"/>
    <w:rsid w:val="004270DF"/>
    <w:rsid w:val="00427275"/>
    <w:rsid w:val="004303AF"/>
    <w:rsid w:val="004304D1"/>
    <w:rsid w:val="0043587C"/>
    <w:rsid w:val="00435C23"/>
    <w:rsid w:val="0043667A"/>
    <w:rsid w:val="00442251"/>
    <w:rsid w:val="0045128A"/>
    <w:rsid w:val="00454266"/>
    <w:rsid w:val="00454D21"/>
    <w:rsid w:val="00455AB1"/>
    <w:rsid w:val="004603A7"/>
    <w:rsid w:val="00461108"/>
    <w:rsid w:val="00461BBE"/>
    <w:rsid w:val="00462D5F"/>
    <w:rsid w:val="004669CA"/>
    <w:rsid w:val="00471FE8"/>
    <w:rsid w:val="00474CBB"/>
    <w:rsid w:val="00482C53"/>
    <w:rsid w:val="004900A4"/>
    <w:rsid w:val="0049034E"/>
    <w:rsid w:val="004964D8"/>
    <w:rsid w:val="00497860"/>
    <w:rsid w:val="004A3B7E"/>
    <w:rsid w:val="004A667D"/>
    <w:rsid w:val="004B2346"/>
    <w:rsid w:val="004B259C"/>
    <w:rsid w:val="004B44F3"/>
    <w:rsid w:val="004B4763"/>
    <w:rsid w:val="004C20AF"/>
    <w:rsid w:val="004C2367"/>
    <w:rsid w:val="004C5C05"/>
    <w:rsid w:val="004C5D68"/>
    <w:rsid w:val="004C79C4"/>
    <w:rsid w:val="004D5937"/>
    <w:rsid w:val="004E01B4"/>
    <w:rsid w:val="004E155D"/>
    <w:rsid w:val="004E1FF4"/>
    <w:rsid w:val="004E2BB0"/>
    <w:rsid w:val="004E769E"/>
    <w:rsid w:val="004E7A9F"/>
    <w:rsid w:val="004F0234"/>
    <w:rsid w:val="004F63E7"/>
    <w:rsid w:val="005020F1"/>
    <w:rsid w:val="005070F1"/>
    <w:rsid w:val="0050789D"/>
    <w:rsid w:val="005078A0"/>
    <w:rsid w:val="00513385"/>
    <w:rsid w:val="00513B03"/>
    <w:rsid w:val="00514A72"/>
    <w:rsid w:val="00515E8D"/>
    <w:rsid w:val="00520363"/>
    <w:rsid w:val="0052631E"/>
    <w:rsid w:val="0052715E"/>
    <w:rsid w:val="005276B2"/>
    <w:rsid w:val="00535339"/>
    <w:rsid w:val="00536038"/>
    <w:rsid w:val="00537965"/>
    <w:rsid w:val="00537BF1"/>
    <w:rsid w:val="00543010"/>
    <w:rsid w:val="00543B0A"/>
    <w:rsid w:val="00545D16"/>
    <w:rsid w:val="00546F23"/>
    <w:rsid w:val="00547BAC"/>
    <w:rsid w:val="00547E8C"/>
    <w:rsid w:val="00565A84"/>
    <w:rsid w:val="00566065"/>
    <w:rsid w:val="00567A29"/>
    <w:rsid w:val="00567BA3"/>
    <w:rsid w:val="00570B3C"/>
    <w:rsid w:val="00576377"/>
    <w:rsid w:val="005767FD"/>
    <w:rsid w:val="0058295A"/>
    <w:rsid w:val="0058356B"/>
    <w:rsid w:val="005851F7"/>
    <w:rsid w:val="00586873"/>
    <w:rsid w:val="005944D3"/>
    <w:rsid w:val="005A5155"/>
    <w:rsid w:val="005B03AA"/>
    <w:rsid w:val="005B3499"/>
    <w:rsid w:val="005B4360"/>
    <w:rsid w:val="005B719A"/>
    <w:rsid w:val="005C1866"/>
    <w:rsid w:val="005C2968"/>
    <w:rsid w:val="005C4E51"/>
    <w:rsid w:val="005C594F"/>
    <w:rsid w:val="005C5B16"/>
    <w:rsid w:val="005D0955"/>
    <w:rsid w:val="005D0B1E"/>
    <w:rsid w:val="005D6B4D"/>
    <w:rsid w:val="005E13D6"/>
    <w:rsid w:val="005E16C6"/>
    <w:rsid w:val="005F03A7"/>
    <w:rsid w:val="005F0539"/>
    <w:rsid w:val="005F1F41"/>
    <w:rsid w:val="005F205C"/>
    <w:rsid w:val="006006FF"/>
    <w:rsid w:val="006018A0"/>
    <w:rsid w:val="00603FBD"/>
    <w:rsid w:val="00612346"/>
    <w:rsid w:val="00615B43"/>
    <w:rsid w:val="00616DEE"/>
    <w:rsid w:val="0062084C"/>
    <w:rsid w:val="006208E5"/>
    <w:rsid w:val="00621A5B"/>
    <w:rsid w:val="006275F5"/>
    <w:rsid w:val="00630027"/>
    <w:rsid w:val="00630E27"/>
    <w:rsid w:val="00633035"/>
    <w:rsid w:val="00640DDC"/>
    <w:rsid w:val="00641344"/>
    <w:rsid w:val="00642CE1"/>
    <w:rsid w:val="00644643"/>
    <w:rsid w:val="00650AD2"/>
    <w:rsid w:val="006519EA"/>
    <w:rsid w:val="00652AFA"/>
    <w:rsid w:val="00656023"/>
    <w:rsid w:val="00660686"/>
    <w:rsid w:val="00661FBA"/>
    <w:rsid w:val="00663E31"/>
    <w:rsid w:val="00667A18"/>
    <w:rsid w:val="0067073A"/>
    <w:rsid w:val="00673649"/>
    <w:rsid w:val="006767D0"/>
    <w:rsid w:val="0068043E"/>
    <w:rsid w:val="00680568"/>
    <w:rsid w:val="00684025"/>
    <w:rsid w:val="00695017"/>
    <w:rsid w:val="006A1305"/>
    <w:rsid w:val="006A31DC"/>
    <w:rsid w:val="006B0FDA"/>
    <w:rsid w:val="006B1CC7"/>
    <w:rsid w:val="006B29A4"/>
    <w:rsid w:val="006C0344"/>
    <w:rsid w:val="006C05D6"/>
    <w:rsid w:val="006C5699"/>
    <w:rsid w:val="006C6058"/>
    <w:rsid w:val="006C7F9D"/>
    <w:rsid w:val="006D5D78"/>
    <w:rsid w:val="006E131A"/>
    <w:rsid w:val="006E204B"/>
    <w:rsid w:val="006E2418"/>
    <w:rsid w:val="006E3146"/>
    <w:rsid w:val="006E4EB5"/>
    <w:rsid w:val="006E4FAB"/>
    <w:rsid w:val="006E6073"/>
    <w:rsid w:val="006E7B19"/>
    <w:rsid w:val="006F3C30"/>
    <w:rsid w:val="006F6DB6"/>
    <w:rsid w:val="007015A5"/>
    <w:rsid w:val="00703723"/>
    <w:rsid w:val="00716D32"/>
    <w:rsid w:val="00722B4A"/>
    <w:rsid w:val="00736A01"/>
    <w:rsid w:val="00737FCB"/>
    <w:rsid w:val="00741AB9"/>
    <w:rsid w:val="00747AB1"/>
    <w:rsid w:val="00751536"/>
    <w:rsid w:val="0075189C"/>
    <w:rsid w:val="00754093"/>
    <w:rsid w:val="007549D5"/>
    <w:rsid w:val="00755E2B"/>
    <w:rsid w:val="00763595"/>
    <w:rsid w:val="0076645B"/>
    <w:rsid w:val="0076661B"/>
    <w:rsid w:val="00766DB6"/>
    <w:rsid w:val="00771E52"/>
    <w:rsid w:val="00773B88"/>
    <w:rsid w:val="007775DC"/>
    <w:rsid w:val="0078115D"/>
    <w:rsid w:val="00783920"/>
    <w:rsid w:val="00784A37"/>
    <w:rsid w:val="00785C52"/>
    <w:rsid w:val="00791383"/>
    <w:rsid w:val="007A2939"/>
    <w:rsid w:val="007A502D"/>
    <w:rsid w:val="007B0370"/>
    <w:rsid w:val="007B140B"/>
    <w:rsid w:val="007B208A"/>
    <w:rsid w:val="007B5A5A"/>
    <w:rsid w:val="007C3389"/>
    <w:rsid w:val="007C386F"/>
    <w:rsid w:val="007D0789"/>
    <w:rsid w:val="007D351E"/>
    <w:rsid w:val="007F04F3"/>
    <w:rsid w:val="007F5B01"/>
    <w:rsid w:val="0080040D"/>
    <w:rsid w:val="008053A1"/>
    <w:rsid w:val="008067F2"/>
    <w:rsid w:val="00807620"/>
    <w:rsid w:val="00807BE9"/>
    <w:rsid w:val="00811C4C"/>
    <w:rsid w:val="008142EC"/>
    <w:rsid w:val="008151E7"/>
    <w:rsid w:val="00833200"/>
    <w:rsid w:val="00834F72"/>
    <w:rsid w:val="0083516F"/>
    <w:rsid w:val="0083649D"/>
    <w:rsid w:val="00836C7B"/>
    <w:rsid w:val="00836E4B"/>
    <w:rsid w:val="008440CD"/>
    <w:rsid w:val="00847215"/>
    <w:rsid w:val="00854027"/>
    <w:rsid w:val="008542A5"/>
    <w:rsid w:val="00855E26"/>
    <w:rsid w:val="00871C10"/>
    <w:rsid w:val="0087257C"/>
    <w:rsid w:val="00873431"/>
    <w:rsid w:val="00874517"/>
    <w:rsid w:val="008748BA"/>
    <w:rsid w:val="00877C74"/>
    <w:rsid w:val="008819BD"/>
    <w:rsid w:val="008822A3"/>
    <w:rsid w:val="00883039"/>
    <w:rsid w:val="00893957"/>
    <w:rsid w:val="00896F28"/>
    <w:rsid w:val="008A1943"/>
    <w:rsid w:val="008A3F13"/>
    <w:rsid w:val="008A4279"/>
    <w:rsid w:val="008A4773"/>
    <w:rsid w:val="008B08B9"/>
    <w:rsid w:val="008B2C1B"/>
    <w:rsid w:val="008B4A0D"/>
    <w:rsid w:val="008B6781"/>
    <w:rsid w:val="008C0228"/>
    <w:rsid w:val="008D0CD6"/>
    <w:rsid w:val="008D3E04"/>
    <w:rsid w:val="008D70FF"/>
    <w:rsid w:val="008D7742"/>
    <w:rsid w:val="008E080B"/>
    <w:rsid w:val="008E5857"/>
    <w:rsid w:val="008E63B7"/>
    <w:rsid w:val="008F0A04"/>
    <w:rsid w:val="008F2C6D"/>
    <w:rsid w:val="008F4EB4"/>
    <w:rsid w:val="008F6421"/>
    <w:rsid w:val="008F73ED"/>
    <w:rsid w:val="009027AD"/>
    <w:rsid w:val="0090588C"/>
    <w:rsid w:val="00905A8F"/>
    <w:rsid w:val="00906C16"/>
    <w:rsid w:val="00910301"/>
    <w:rsid w:val="00912C0B"/>
    <w:rsid w:val="00913336"/>
    <w:rsid w:val="00913617"/>
    <w:rsid w:val="00915BB3"/>
    <w:rsid w:val="00927A36"/>
    <w:rsid w:val="009327B2"/>
    <w:rsid w:val="00932DEB"/>
    <w:rsid w:val="00937495"/>
    <w:rsid w:val="00941325"/>
    <w:rsid w:val="00951217"/>
    <w:rsid w:val="00963CA2"/>
    <w:rsid w:val="00966A9F"/>
    <w:rsid w:val="009748F8"/>
    <w:rsid w:val="00976257"/>
    <w:rsid w:val="00980069"/>
    <w:rsid w:val="00980186"/>
    <w:rsid w:val="009831DF"/>
    <w:rsid w:val="009873DD"/>
    <w:rsid w:val="00992348"/>
    <w:rsid w:val="009A0A13"/>
    <w:rsid w:val="009A1607"/>
    <w:rsid w:val="009A1A59"/>
    <w:rsid w:val="009A363A"/>
    <w:rsid w:val="009A4E62"/>
    <w:rsid w:val="009B364C"/>
    <w:rsid w:val="009B50BD"/>
    <w:rsid w:val="009B6E87"/>
    <w:rsid w:val="009B70D7"/>
    <w:rsid w:val="009B72B9"/>
    <w:rsid w:val="009C0C73"/>
    <w:rsid w:val="009C1550"/>
    <w:rsid w:val="009C320D"/>
    <w:rsid w:val="009C7489"/>
    <w:rsid w:val="009D1115"/>
    <w:rsid w:val="009D44A8"/>
    <w:rsid w:val="009E22C9"/>
    <w:rsid w:val="009E56A0"/>
    <w:rsid w:val="009E7C67"/>
    <w:rsid w:val="009F4A9E"/>
    <w:rsid w:val="00A00CCF"/>
    <w:rsid w:val="00A01858"/>
    <w:rsid w:val="00A03BE9"/>
    <w:rsid w:val="00A11935"/>
    <w:rsid w:val="00A155BF"/>
    <w:rsid w:val="00A226C3"/>
    <w:rsid w:val="00A2587B"/>
    <w:rsid w:val="00A2671A"/>
    <w:rsid w:val="00A3579F"/>
    <w:rsid w:val="00A4089E"/>
    <w:rsid w:val="00A44706"/>
    <w:rsid w:val="00A53416"/>
    <w:rsid w:val="00A57536"/>
    <w:rsid w:val="00A60020"/>
    <w:rsid w:val="00A61DAE"/>
    <w:rsid w:val="00A63488"/>
    <w:rsid w:val="00A67C5D"/>
    <w:rsid w:val="00A73A6E"/>
    <w:rsid w:val="00A74347"/>
    <w:rsid w:val="00A74460"/>
    <w:rsid w:val="00A746E3"/>
    <w:rsid w:val="00A80CB1"/>
    <w:rsid w:val="00A83AD8"/>
    <w:rsid w:val="00A85583"/>
    <w:rsid w:val="00A91E47"/>
    <w:rsid w:val="00A958F8"/>
    <w:rsid w:val="00A96ABB"/>
    <w:rsid w:val="00AA4D04"/>
    <w:rsid w:val="00AB4510"/>
    <w:rsid w:val="00AC0E31"/>
    <w:rsid w:val="00AC135E"/>
    <w:rsid w:val="00AC473B"/>
    <w:rsid w:val="00AC7975"/>
    <w:rsid w:val="00AD0230"/>
    <w:rsid w:val="00AD2ADD"/>
    <w:rsid w:val="00AD4F88"/>
    <w:rsid w:val="00AD6D9D"/>
    <w:rsid w:val="00AF0789"/>
    <w:rsid w:val="00AF1562"/>
    <w:rsid w:val="00AF1FEC"/>
    <w:rsid w:val="00AF749C"/>
    <w:rsid w:val="00B03694"/>
    <w:rsid w:val="00B04106"/>
    <w:rsid w:val="00B053A3"/>
    <w:rsid w:val="00B074E1"/>
    <w:rsid w:val="00B07BAF"/>
    <w:rsid w:val="00B1434B"/>
    <w:rsid w:val="00B14DA8"/>
    <w:rsid w:val="00B1574A"/>
    <w:rsid w:val="00B205A4"/>
    <w:rsid w:val="00B3083E"/>
    <w:rsid w:val="00B32222"/>
    <w:rsid w:val="00B33551"/>
    <w:rsid w:val="00B35481"/>
    <w:rsid w:val="00B359E0"/>
    <w:rsid w:val="00B41E77"/>
    <w:rsid w:val="00B42D7A"/>
    <w:rsid w:val="00B42E84"/>
    <w:rsid w:val="00B4486F"/>
    <w:rsid w:val="00B462F8"/>
    <w:rsid w:val="00B51172"/>
    <w:rsid w:val="00B51FB3"/>
    <w:rsid w:val="00B54064"/>
    <w:rsid w:val="00B577A0"/>
    <w:rsid w:val="00B61DBC"/>
    <w:rsid w:val="00B6221A"/>
    <w:rsid w:val="00B64CFE"/>
    <w:rsid w:val="00B71E87"/>
    <w:rsid w:val="00B71F60"/>
    <w:rsid w:val="00B8165E"/>
    <w:rsid w:val="00B81C49"/>
    <w:rsid w:val="00B83160"/>
    <w:rsid w:val="00B858BE"/>
    <w:rsid w:val="00B85917"/>
    <w:rsid w:val="00B9331A"/>
    <w:rsid w:val="00B93A18"/>
    <w:rsid w:val="00B9552A"/>
    <w:rsid w:val="00BA2FD4"/>
    <w:rsid w:val="00BA6712"/>
    <w:rsid w:val="00BA6D6B"/>
    <w:rsid w:val="00BB1181"/>
    <w:rsid w:val="00BB4CA9"/>
    <w:rsid w:val="00BB7474"/>
    <w:rsid w:val="00BC3657"/>
    <w:rsid w:val="00BC4807"/>
    <w:rsid w:val="00BD0CA8"/>
    <w:rsid w:val="00BD3B03"/>
    <w:rsid w:val="00BD46C2"/>
    <w:rsid w:val="00BD6937"/>
    <w:rsid w:val="00BE18A5"/>
    <w:rsid w:val="00BE4699"/>
    <w:rsid w:val="00BE7F0C"/>
    <w:rsid w:val="00BF7B17"/>
    <w:rsid w:val="00C025FA"/>
    <w:rsid w:val="00C120E1"/>
    <w:rsid w:val="00C16B33"/>
    <w:rsid w:val="00C225EE"/>
    <w:rsid w:val="00C31666"/>
    <w:rsid w:val="00C406CE"/>
    <w:rsid w:val="00C45E53"/>
    <w:rsid w:val="00C47DA8"/>
    <w:rsid w:val="00C51A94"/>
    <w:rsid w:val="00C51EF2"/>
    <w:rsid w:val="00C54E8D"/>
    <w:rsid w:val="00C65891"/>
    <w:rsid w:val="00C71E5C"/>
    <w:rsid w:val="00C72352"/>
    <w:rsid w:val="00C74F46"/>
    <w:rsid w:val="00C87BB4"/>
    <w:rsid w:val="00C90915"/>
    <w:rsid w:val="00CA0A89"/>
    <w:rsid w:val="00CA2C15"/>
    <w:rsid w:val="00CB266A"/>
    <w:rsid w:val="00CC1317"/>
    <w:rsid w:val="00CD5C19"/>
    <w:rsid w:val="00CD5F22"/>
    <w:rsid w:val="00CE622A"/>
    <w:rsid w:val="00CF3527"/>
    <w:rsid w:val="00CF5CF6"/>
    <w:rsid w:val="00CF795C"/>
    <w:rsid w:val="00D01AB5"/>
    <w:rsid w:val="00D0268C"/>
    <w:rsid w:val="00D075FD"/>
    <w:rsid w:val="00D12143"/>
    <w:rsid w:val="00D13FE6"/>
    <w:rsid w:val="00D157B3"/>
    <w:rsid w:val="00D36972"/>
    <w:rsid w:val="00D37B0A"/>
    <w:rsid w:val="00D40006"/>
    <w:rsid w:val="00D513D2"/>
    <w:rsid w:val="00D5378A"/>
    <w:rsid w:val="00D70108"/>
    <w:rsid w:val="00D708D4"/>
    <w:rsid w:val="00D71215"/>
    <w:rsid w:val="00D715F7"/>
    <w:rsid w:val="00D746F7"/>
    <w:rsid w:val="00D7720E"/>
    <w:rsid w:val="00D77C49"/>
    <w:rsid w:val="00D848B9"/>
    <w:rsid w:val="00D86D1F"/>
    <w:rsid w:val="00D9289B"/>
    <w:rsid w:val="00D95BE0"/>
    <w:rsid w:val="00DA2643"/>
    <w:rsid w:val="00DA37E6"/>
    <w:rsid w:val="00DB2C4A"/>
    <w:rsid w:val="00DC1B8E"/>
    <w:rsid w:val="00DC5963"/>
    <w:rsid w:val="00DD5B4F"/>
    <w:rsid w:val="00DD6803"/>
    <w:rsid w:val="00DD6F9D"/>
    <w:rsid w:val="00DE276F"/>
    <w:rsid w:val="00DE38F3"/>
    <w:rsid w:val="00DE7773"/>
    <w:rsid w:val="00DF3632"/>
    <w:rsid w:val="00DF68CB"/>
    <w:rsid w:val="00E00B55"/>
    <w:rsid w:val="00E10C75"/>
    <w:rsid w:val="00E11DA6"/>
    <w:rsid w:val="00E249F6"/>
    <w:rsid w:val="00E279D2"/>
    <w:rsid w:val="00E326A0"/>
    <w:rsid w:val="00E37452"/>
    <w:rsid w:val="00E37D4B"/>
    <w:rsid w:val="00E43DF3"/>
    <w:rsid w:val="00E465A7"/>
    <w:rsid w:val="00E466A5"/>
    <w:rsid w:val="00E518B7"/>
    <w:rsid w:val="00E54BE3"/>
    <w:rsid w:val="00E61A72"/>
    <w:rsid w:val="00E63BC6"/>
    <w:rsid w:val="00E64E31"/>
    <w:rsid w:val="00E676CD"/>
    <w:rsid w:val="00E7610A"/>
    <w:rsid w:val="00E77E9E"/>
    <w:rsid w:val="00E852DE"/>
    <w:rsid w:val="00E93EF1"/>
    <w:rsid w:val="00E953C7"/>
    <w:rsid w:val="00E95867"/>
    <w:rsid w:val="00E96391"/>
    <w:rsid w:val="00EA000A"/>
    <w:rsid w:val="00EA34D8"/>
    <w:rsid w:val="00EA4D88"/>
    <w:rsid w:val="00EA5E62"/>
    <w:rsid w:val="00EB03B3"/>
    <w:rsid w:val="00EB0CF6"/>
    <w:rsid w:val="00EB48E2"/>
    <w:rsid w:val="00EC07DC"/>
    <w:rsid w:val="00EC0C32"/>
    <w:rsid w:val="00EC1B39"/>
    <w:rsid w:val="00EC2A6D"/>
    <w:rsid w:val="00EC39C9"/>
    <w:rsid w:val="00EC74FC"/>
    <w:rsid w:val="00ED274A"/>
    <w:rsid w:val="00ED2E50"/>
    <w:rsid w:val="00ED3A0B"/>
    <w:rsid w:val="00ED3E21"/>
    <w:rsid w:val="00ED471B"/>
    <w:rsid w:val="00ED5F1F"/>
    <w:rsid w:val="00ED6886"/>
    <w:rsid w:val="00ED7CBC"/>
    <w:rsid w:val="00EE4808"/>
    <w:rsid w:val="00EE732E"/>
    <w:rsid w:val="00EF2E32"/>
    <w:rsid w:val="00F04F24"/>
    <w:rsid w:val="00F05054"/>
    <w:rsid w:val="00F05B07"/>
    <w:rsid w:val="00F100D1"/>
    <w:rsid w:val="00F14216"/>
    <w:rsid w:val="00F20EC4"/>
    <w:rsid w:val="00F22494"/>
    <w:rsid w:val="00F22C55"/>
    <w:rsid w:val="00F24C13"/>
    <w:rsid w:val="00F30D35"/>
    <w:rsid w:val="00F32C96"/>
    <w:rsid w:val="00F342B1"/>
    <w:rsid w:val="00F41BEC"/>
    <w:rsid w:val="00F43001"/>
    <w:rsid w:val="00F473CE"/>
    <w:rsid w:val="00F51D4E"/>
    <w:rsid w:val="00F55191"/>
    <w:rsid w:val="00F55CA9"/>
    <w:rsid w:val="00F665B8"/>
    <w:rsid w:val="00F67985"/>
    <w:rsid w:val="00F70924"/>
    <w:rsid w:val="00F75C3E"/>
    <w:rsid w:val="00F93CC4"/>
    <w:rsid w:val="00FA02C4"/>
    <w:rsid w:val="00FA3E6D"/>
    <w:rsid w:val="00FA7183"/>
    <w:rsid w:val="00FB5B98"/>
    <w:rsid w:val="00FC15A9"/>
    <w:rsid w:val="00FC4BE6"/>
    <w:rsid w:val="00FC6052"/>
    <w:rsid w:val="00FD2140"/>
    <w:rsid w:val="00FD3A8C"/>
    <w:rsid w:val="00FD6478"/>
    <w:rsid w:val="00FE1CF2"/>
    <w:rsid w:val="00FF1F55"/>
    <w:rsid w:val="00FF2177"/>
    <w:rsid w:val="00FF560A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F87946"/>
  <w15:docId w15:val="{149B9B47-C2AF-460D-939B-02E4116E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33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2663BE"/>
    <w:rPr>
      <w:rFonts w:ascii="Courier New" w:hAnsi="Courier New" w:cs="Courier New"/>
      <w:sz w:val="20"/>
      <w:szCs w:val="20"/>
    </w:rPr>
  </w:style>
  <w:style w:type="paragraph" w:styleId="E-mailSignature">
    <w:name w:val="E-mail Signature"/>
    <w:basedOn w:val="Normal"/>
    <w:rsid w:val="002663BE"/>
  </w:style>
  <w:style w:type="character" w:customStyle="1" w:styleId="apple-converted-space">
    <w:name w:val="apple-converted-space"/>
    <w:basedOn w:val="DefaultParagraphFont"/>
    <w:rsid w:val="002663BE"/>
  </w:style>
  <w:style w:type="character" w:customStyle="1" w:styleId="apple-style-span">
    <w:name w:val="apple-style-span"/>
    <w:basedOn w:val="DefaultParagraphFont"/>
    <w:rsid w:val="002663BE"/>
  </w:style>
  <w:style w:type="character" w:styleId="Hyperlink">
    <w:name w:val="Hyperlink"/>
    <w:basedOn w:val="DefaultParagraphFont"/>
    <w:uiPriority w:val="99"/>
    <w:rsid w:val="00CF795C"/>
    <w:rPr>
      <w:color w:val="0000FF"/>
      <w:u w:val="single"/>
    </w:rPr>
  </w:style>
  <w:style w:type="paragraph" w:styleId="BalloonText">
    <w:name w:val="Balloon Text"/>
    <w:basedOn w:val="Normal"/>
    <w:semiHidden/>
    <w:rsid w:val="00E93E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D7CBC"/>
    <w:pPr>
      <w:tabs>
        <w:tab w:val="center" w:pos="4320"/>
        <w:tab w:val="right" w:pos="8640"/>
      </w:tabs>
    </w:pPr>
    <w:rPr>
      <w:rFonts w:ascii="Arial" w:eastAsia="Calibri" w:hAnsi="Arial" w:cs="Arial"/>
      <w:bCs/>
    </w:rPr>
  </w:style>
  <w:style w:type="character" w:customStyle="1" w:styleId="HeaderChar">
    <w:name w:val="Header Char"/>
    <w:basedOn w:val="DefaultParagraphFont"/>
    <w:link w:val="Header"/>
    <w:uiPriority w:val="99"/>
    <w:locked/>
    <w:rsid w:val="00ED7CBC"/>
    <w:rPr>
      <w:rFonts w:ascii="Arial" w:eastAsia="Calibri" w:hAnsi="Arial" w:cs="Arial"/>
      <w:bCs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046D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6D5C"/>
  </w:style>
  <w:style w:type="paragraph" w:styleId="ListParagraph">
    <w:name w:val="List Paragraph"/>
    <w:basedOn w:val="Normal"/>
    <w:uiPriority w:val="34"/>
    <w:qFormat/>
    <w:rsid w:val="003437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084C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0E45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E456B"/>
  </w:style>
  <w:style w:type="character" w:styleId="FootnoteReference">
    <w:name w:val="footnote reference"/>
    <w:basedOn w:val="DefaultParagraphFont"/>
    <w:uiPriority w:val="99"/>
    <w:rsid w:val="000E456B"/>
    <w:rPr>
      <w:vertAlign w:val="superscript"/>
    </w:rPr>
  </w:style>
  <w:style w:type="table" w:styleId="TableGrid">
    <w:name w:val="Table Grid"/>
    <w:basedOn w:val="TableNormal"/>
    <w:uiPriority w:val="59"/>
    <w:rsid w:val="000712C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EC07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07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07D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07DC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811C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31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863">
              <w:marLeft w:val="0"/>
              <w:marRight w:val="0"/>
              <w:marTop w:val="2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mquirk\Desktop\Forms\MJL%20Brief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DF557-BFD0-4187-B316-8EE48F20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Settings\amquirk\Desktop\Forms\MJL Briefing Template.dotx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amquirk</dc:creator>
  <cp:lastModifiedBy>Alexander Bauer</cp:lastModifiedBy>
  <cp:revision>2</cp:revision>
  <cp:lastPrinted>2022-02-17T20:16:00Z</cp:lastPrinted>
  <dcterms:created xsi:type="dcterms:W3CDTF">2024-02-04T08:38:00Z</dcterms:created>
  <dcterms:modified xsi:type="dcterms:W3CDTF">2024-02-04T08:38:00Z</dcterms:modified>
</cp:coreProperties>
</file>